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7E52" w14:textId="77777777" w:rsidR="00A34F5B" w:rsidRPr="00BB642B" w:rsidRDefault="001141AF" w:rsidP="00BB642B">
      <w:p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BB642B">
        <w:rPr>
          <w:rFonts w:asciiTheme="minorBidi" w:hAnsiTheme="minorBidi"/>
          <w:b/>
          <w:bCs/>
          <w:sz w:val="32"/>
          <w:szCs w:val="32"/>
          <w:u w:val="single"/>
        </w:rPr>
        <w:t>Senior QA Exercise</w:t>
      </w:r>
    </w:p>
    <w:p w14:paraId="0E64FC83" w14:textId="31488A10" w:rsidR="001141AF" w:rsidRDefault="001141AF" w:rsidP="00BB642B">
      <w:pPr>
        <w:pStyle w:val="ListParagraph"/>
        <w:numPr>
          <w:ilvl w:val="0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Explore a </w:t>
      </w:r>
      <w:proofErr w:type="spellStart"/>
      <w:r w:rsidRPr="00BB642B">
        <w:rPr>
          <w:rFonts w:asciiTheme="minorBidi" w:hAnsiTheme="minorBidi"/>
          <w:i/>
          <w:iCs/>
          <w:sz w:val="28"/>
          <w:szCs w:val="28"/>
        </w:rPr>
        <w:t>ToDo</w:t>
      </w:r>
      <w:proofErr w:type="spellEnd"/>
      <w:r>
        <w:rPr>
          <w:rFonts w:asciiTheme="minorBidi" w:hAnsiTheme="minorBidi"/>
          <w:sz w:val="28"/>
          <w:szCs w:val="28"/>
        </w:rPr>
        <w:t xml:space="preserve"> application hosted in </w:t>
      </w:r>
      <w:hyperlink r:id="rId10" w:history="1">
        <w:r w:rsidRPr="00587622">
          <w:rPr>
            <w:rStyle w:val="Hyperlink"/>
            <w:rFonts w:asciiTheme="minorBidi" w:hAnsiTheme="minorBidi"/>
            <w:sz w:val="28"/>
            <w:szCs w:val="28"/>
          </w:rPr>
          <w:t>https://todoandroid.herokuapp.com</w:t>
        </w:r>
      </w:hyperlink>
    </w:p>
    <w:p w14:paraId="5E90F023" w14:textId="1CDCB4CD" w:rsidR="001141AF" w:rsidRDefault="001141AF" w:rsidP="00BB642B">
      <w:pPr>
        <w:pStyle w:val="ListParagraph"/>
        <w:numPr>
          <w:ilvl w:val="1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This is a simple application for QA</w:t>
      </w:r>
    </w:p>
    <w:p w14:paraId="5A10DD82" w14:textId="5675B65A" w:rsidR="001141AF" w:rsidRDefault="001141AF" w:rsidP="00BB642B">
      <w:pPr>
        <w:pStyle w:val="ListParagraph"/>
        <w:numPr>
          <w:ilvl w:val="1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app supports managing self-tasks and assign tasks to other users as well</w:t>
      </w:r>
    </w:p>
    <w:p w14:paraId="37987B3F" w14:textId="6D314A51" w:rsidR="00BB642B" w:rsidRDefault="00BB642B" w:rsidP="00BB642B">
      <w:pPr>
        <w:pStyle w:val="ListParagraph"/>
        <w:numPr>
          <w:ilvl w:val="1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app supports both mobile &amp; desktop </w:t>
      </w:r>
    </w:p>
    <w:p w14:paraId="6AB1B769" w14:textId="5BA2195E" w:rsidR="00B5528A" w:rsidRPr="00B5528A" w:rsidRDefault="001141AF" w:rsidP="00B5528A">
      <w:pPr>
        <w:pStyle w:val="ListParagraph"/>
        <w:numPr>
          <w:ilvl w:val="1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 w:rsidRPr="00B5528A">
        <w:rPr>
          <w:rFonts w:asciiTheme="minorBidi" w:hAnsiTheme="minorBidi"/>
          <w:sz w:val="28"/>
          <w:szCs w:val="28"/>
        </w:rPr>
        <w:t xml:space="preserve">The app supports push notifications </w:t>
      </w:r>
    </w:p>
    <w:p w14:paraId="03B574A9" w14:textId="4DB9606F" w:rsidR="00BB642B" w:rsidRDefault="00BB642B" w:rsidP="00BB642B">
      <w:pPr>
        <w:pStyle w:val="ListParagraph"/>
        <w:numPr>
          <w:ilvl w:val="0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at least 5 issues/bugs using manual QA</w:t>
      </w:r>
    </w:p>
    <w:p w14:paraId="0EC4D510" w14:textId="20924E8A" w:rsidR="00BB642B" w:rsidRDefault="00BB642B" w:rsidP="00BB642B">
      <w:pPr>
        <w:pStyle w:val="ListParagraph"/>
        <w:numPr>
          <w:ilvl w:val="0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Create 1 auto-test for the client application (using any framework</w:t>
      </w:r>
      <w:r w:rsidR="00B5528A">
        <w:rPr>
          <w:rFonts w:asciiTheme="minorBidi" w:hAnsiTheme="minorBidi"/>
          <w:sz w:val="28"/>
          <w:szCs w:val="28"/>
        </w:rPr>
        <w:t>/tool</w:t>
      </w:r>
      <w:r>
        <w:rPr>
          <w:rFonts w:asciiTheme="minorBidi" w:hAnsiTheme="minorBidi"/>
          <w:sz w:val="28"/>
          <w:szCs w:val="28"/>
        </w:rPr>
        <w:t xml:space="preserve"> you prefer)</w:t>
      </w:r>
    </w:p>
    <w:p w14:paraId="02761C89" w14:textId="144B7DF9" w:rsidR="00BB642B" w:rsidRDefault="00BB642B" w:rsidP="00BB642B">
      <w:pPr>
        <w:pStyle w:val="ListParagraph"/>
        <w:numPr>
          <w:ilvl w:val="0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Create 1 auto-test for the API layer </w:t>
      </w:r>
      <w:r w:rsidRPr="00BB642B">
        <w:rPr>
          <w:rFonts w:asciiTheme="minorBidi" w:hAnsiTheme="minorBidi"/>
          <w:sz w:val="28"/>
          <w:szCs w:val="28"/>
        </w:rPr>
        <w:t>(using any framework</w:t>
      </w:r>
      <w:r w:rsidR="00B5528A">
        <w:rPr>
          <w:rFonts w:asciiTheme="minorBidi" w:hAnsiTheme="minorBidi"/>
          <w:sz w:val="28"/>
          <w:szCs w:val="28"/>
        </w:rPr>
        <w:t>/tool</w:t>
      </w:r>
      <w:r w:rsidRPr="00BB642B">
        <w:rPr>
          <w:rFonts w:asciiTheme="minorBidi" w:hAnsiTheme="minorBidi"/>
          <w:sz w:val="28"/>
          <w:szCs w:val="28"/>
        </w:rPr>
        <w:t xml:space="preserve"> you prefer)</w:t>
      </w:r>
    </w:p>
    <w:p w14:paraId="2F2C6C56" w14:textId="0A33D92E" w:rsidR="00B5528A" w:rsidRDefault="00B5528A" w:rsidP="00BB642B">
      <w:pPr>
        <w:pStyle w:val="ListParagraph"/>
        <w:numPr>
          <w:ilvl w:val="0"/>
          <w:numId w:val="16"/>
        </w:num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Describe the QA done in a summary document</w:t>
      </w:r>
    </w:p>
    <w:p w14:paraId="021F5ECE" w14:textId="22DEABD4" w:rsidR="00B5528A" w:rsidRDefault="00B5528A" w:rsidP="00B5528A">
      <w:p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</w:p>
    <w:p w14:paraId="53729B16" w14:textId="6EB4883C" w:rsidR="00B5528A" w:rsidRDefault="00B5528A" w:rsidP="00B5528A">
      <w:p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</w:rPr>
      </w:pPr>
    </w:p>
    <w:p w14:paraId="1EDB5F8F" w14:textId="3C45B4BB" w:rsidR="00B5528A" w:rsidRDefault="00B5528A" w:rsidP="00B5528A">
      <w:pPr>
        <w:shd w:val="clear" w:color="auto" w:fill="FFFFFF"/>
        <w:tabs>
          <w:tab w:val="left" w:pos="1906"/>
        </w:tabs>
        <w:spacing w:after="0" w:line="36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Good Luck!</w:t>
      </w:r>
      <w:bookmarkStart w:id="0" w:name="_GoBack"/>
      <w:bookmarkEnd w:id="0"/>
    </w:p>
    <w:sectPr w:rsidR="00B5528A" w:rsidSect="00C732AF">
      <w:headerReference w:type="default" r:id="rId11"/>
      <w:footerReference w:type="default" r:id="rId12"/>
      <w:pgSz w:w="12240" w:h="15840"/>
      <w:pgMar w:top="207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2C7B9" w14:textId="77777777" w:rsidR="001C3FD3" w:rsidRDefault="001C3FD3" w:rsidP="003A1C68">
      <w:pPr>
        <w:spacing w:after="0" w:line="240" w:lineRule="auto"/>
      </w:pPr>
      <w:r>
        <w:separator/>
      </w:r>
    </w:p>
  </w:endnote>
  <w:endnote w:type="continuationSeparator" w:id="0">
    <w:p w14:paraId="53C88341" w14:textId="77777777" w:rsidR="001C3FD3" w:rsidRDefault="001C3FD3" w:rsidP="003A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09710" w14:textId="77777777" w:rsidR="00F35EFF" w:rsidRDefault="00F35EFF" w:rsidP="00F35EF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4F2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2CCF0" w14:textId="77777777" w:rsidR="001C3FD3" w:rsidRDefault="001C3FD3" w:rsidP="003A1C68">
      <w:pPr>
        <w:spacing w:after="0" w:line="240" w:lineRule="auto"/>
      </w:pPr>
      <w:r>
        <w:separator/>
      </w:r>
    </w:p>
  </w:footnote>
  <w:footnote w:type="continuationSeparator" w:id="0">
    <w:p w14:paraId="4ABFD3ED" w14:textId="77777777" w:rsidR="001C3FD3" w:rsidRDefault="001C3FD3" w:rsidP="003A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8692" w14:textId="77777777" w:rsidR="00F35EFF" w:rsidRDefault="00A74F25" w:rsidP="00F35EFF">
    <w:pPr>
      <w:pStyle w:val="Header"/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45326DB" wp14:editId="75065C66">
          <wp:simplePos x="0" y="0"/>
          <wp:positionH relativeFrom="column">
            <wp:posOffset>-106045</wp:posOffset>
          </wp:positionH>
          <wp:positionV relativeFrom="paragraph">
            <wp:posOffset>-22431</wp:posOffset>
          </wp:positionV>
          <wp:extent cx="1238250" cy="311785"/>
          <wp:effectExtent l="0" t="0" r="0" b="0"/>
          <wp:wrapNone/>
          <wp:docPr id="227" name="Picture 2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31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5EFF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013A1C7" wp14:editId="5C321859">
              <wp:simplePos x="0" y="0"/>
              <wp:positionH relativeFrom="column">
                <wp:posOffset>4751705</wp:posOffset>
              </wp:positionH>
              <wp:positionV relativeFrom="paragraph">
                <wp:posOffset>-141605</wp:posOffset>
              </wp:positionV>
              <wp:extent cx="2018665" cy="914400"/>
              <wp:effectExtent l="0" t="0" r="63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866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EBFF" w14:textId="77777777" w:rsidR="00F35EFF" w:rsidRDefault="00F35EFF" w:rsidP="00F35EFF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TA9 LTD.</w:t>
                          </w:r>
                          <w:r>
                            <w:rPr>
                              <w:noProof/>
                            </w:rPr>
                            <w:br/>
                            <w:t>65 Yigal Alon st.</w:t>
                          </w:r>
                          <w:r>
                            <w:rPr>
                              <w:noProof/>
                            </w:rPr>
                            <w:br/>
                            <w:t>Tel Aviv</w:t>
                          </w:r>
                        </w:p>
                        <w:p w14:paraId="1E564B10" w14:textId="77777777" w:rsidR="00C732AF" w:rsidRDefault="00C732AF" w:rsidP="00F35EFF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Telephone +972 (0)73-7306347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13A1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4.15pt;margin-top:-11.15pt;width:158.95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" stroked="f">
              <v:textbox>
                <w:txbxContent>
                  <w:p w14:paraId="08DCEBFF" w14:textId="77777777" w:rsidR="00F35EFF" w:rsidRDefault="00F35EFF" w:rsidP="00F35EFF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TA9 LTD.</w:t>
                    </w:r>
                    <w:r>
                      <w:rPr>
                        <w:noProof/>
                      </w:rPr>
                      <w:br/>
                      <w:t>65 Yigal Alon st.</w:t>
                    </w:r>
                    <w:r>
                      <w:rPr>
                        <w:noProof/>
                      </w:rPr>
                      <w:br/>
                      <w:t>Tel Aviv</w:t>
                    </w:r>
                  </w:p>
                  <w:p w14:paraId="1E564B10" w14:textId="77777777" w:rsidR="00C732AF" w:rsidRDefault="00C732AF" w:rsidP="00F35EFF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Telephone +972 (0)73-7306347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35EFF">
      <w:rPr>
        <w:noProof/>
      </w:rPr>
      <w:tab/>
    </w:r>
    <w:r w:rsidR="00F35EFF">
      <w:rPr>
        <w:noProof/>
      </w:rPr>
      <w:tab/>
    </w:r>
  </w:p>
  <w:p w14:paraId="0E6977DE" w14:textId="77777777" w:rsidR="00A74F25" w:rsidRDefault="00A74F25" w:rsidP="00F35EFF">
    <w:pPr>
      <w:pStyle w:val="Header"/>
      <w:rPr>
        <w:noProof/>
        <w:sz w:val="18"/>
        <w:szCs w:val="18"/>
      </w:rPr>
    </w:pPr>
  </w:p>
  <w:p w14:paraId="7F28378B" w14:textId="77777777" w:rsidR="00A34F5B" w:rsidRPr="00A74F25" w:rsidRDefault="00A74F25" w:rsidP="00F35EFF">
    <w:pPr>
      <w:pStyle w:val="Header"/>
      <w:rPr>
        <w:sz w:val="18"/>
        <w:szCs w:val="18"/>
      </w:rPr>
    </w:pPr>
    <w:r w:rsidRPr="00A74F25">
      <w:rPr>
        <w:noProof/>
        <w:sz w:val="18"/>
        <w:szCs w:val="18"/>
      </w:rPr>
      <w:t xml:space="preserve">            </w:t>
    </w:r>
    <w:r w:rsidR="00A34F5B" w:rsidRPr="00A74F25">
      <w:rPr>
        <w:noProof/>
        <w:sz w:val="18"/>
        <w:szCs w:val="18"/>
      </w:rPr>
      <w:t>No Data To Complex</w:t>
    </w:r>
  </w:p>
  <w:p w14:paraId="44E7BCAB" w14:textId="77777777" w:rsidR="00A34F5B" w:rsidRDefault="00A34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555"/>
    <w:multiLevelType w:val="hybridMultilevel"/>
    <w:tmpl w:val="CC0A1EC2"/>
    <w:lvl w:ilvl="0" w:tplc="E2209EE8">
      <w:numFmt w:val="bullet"/>
      <w:lvlText w:val="·"/>
      <w:lvlJc w:val="left"/>
      <w:pPr>
        <w:ind w:left="1020" w:hanging="6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33B1"/>
    <w:multiLevelType w:val="hybridMultilevel"/>
    <w:tmpl w:val="820EC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4ED8"/>
    <w:multiLevelType w:val="hybridMultilevel"/>
    <w:tmpl w:val="D2ACAABC"/>
    <w:lvl w:ilvl="0" w:tplc="04090001">
      <w:start w:val="1"/>
      <w:numFmt w:val="bullet"/>
      <w:lvlText w:val=""/>
      <w:lvlJc w:val="left"/>
      <w:pPr>
        <w:ind w:left="1020" w:hanging="6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5306"/>
    <w:multiLevelType w:val="hybridMultilevel"/>
    <w:tmpl w:val="A17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3151"/>
    <w:multiLevelType w:val="hybridMultilevel"/>
    <w:tmpl w:val="986E2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C589E"/>
    <w:multiLevelType w:val="hybridMultilevel"/>
    <w:tmpl w:val="EF7AE3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72DF"/>
    <w:multiLevelType w:val="hybridMultilevel"/>
    <w:tmpl w:val="4C8A9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C0D77"/>
    <w:multiLevelType w:val="hybridMultilevel"/>
    <w:tmpl w:val="9312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D1182"/>
    <w:multiLevelType w:val="hybridMultilevel"/>
    <w:tmpl w:val="9A20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44FF8"/>
    <w:multiLevelType w:val="hybridMultilevel"/>
    <w:tmpl w:val="4740D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CFD"/>
    <w:multiLevelType w:val="hybridMultilevel"/>
    <w:tmpl w:val="14DC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03A77"/>
    <w:multiLevelType w:val="hybridMultilevel"/>
    <w:tmpl w:val="4050C20C"/>
    <w:lvl w:ilvl="0" w:tplc="0409000F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11D5B"/>
    <w:multiLevelType w:val="hybridMultilevel"/>
    <w:tmpl w:val="33861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36649"/>
    <w:multiLevelType w:val="hybridMultilevel"/>
    <w:tmpl w:val="00623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E60C6"/>
    <w:multiLevelType w:val="hybridMultilevel"/>
    <w:tmpl w:val="607CD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40750"/>
    <w:multiLevelType w:val="hybridMultilevel"/>
    <w:tmpl w:val="ED9E8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13"/>
  </w:num>
  <w:num w:numId="12">
    <w:abstractNumId w:val="9"/>
  </w:num>
  <w:num w:numId="13">
    <w:abstractNumId w:val="12"/>
  </w:num>
  <w:num w:numId="14">
    <w:abstractNumId w:val="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AF"/>
    <w:rsid w:val="000150A6"/>
    <w:rsid w:val="000548C7"/>
    <w:rsid w:val="00076C12"/>
    <w:rsid w:val="000771A3"/>
    <w:rsid w:val="0008485B"/>
    <w:rsid w:val="000A28AE"/>
    <w:rsid w:val="000C29C1"/>
    <w:rsid w:val="000E15A3"/>
    <w:rsid w:val="000E1C1A"/>
    <w:rsid w:val="000E2E45"/>
    <w:rsid w:val="000F3E03"/>
    <w:rsid w:val="0010000A"/>
    <w:rsid w:val="001006F6"/>
    <w:rsid w:val="00101E8B"/>
    <w:rsid w:val="00104375"/>
    <w:rsid w:val="00106FF4"/>
    <w:rsid w:val="001141AF"/>
    <w:rsid w:val="001227CF"/>
    <w:rsid w:val="00125B1F"/>
    <w:rsid w:val="00141101"/>
    <w:rsid w:val="00143080"/>
    <w:rsid w:val="001507E1"/>
    <w:rsid w:val="001572F0"/>
    <w:rsid w:val="00163D38"/>
    <w:rsid w:val="00171FE5"/>
    <w:rsid w:val="001722D1"/>
    <w:rsid w:val="00180332"/>
    <w:rsid w:val="00181292"/>
    <w:rsid w:val="00193C41"/>
    <w:rsid w:val="0019756A"/>
    <w:rsid w:val="001A4A74"/>
    <w:rsid w:val="001C0048"/>
    <w:rsid w:val="001C0EFB"/>
    <w:rsid w:val="001C3FD3"/>
    <w:rsid w:val="001F6529"/>
    <w:rsid w:val="00233124"/>
    <w:rsid w:val="00256F5C"/>
    <w:rsid w:val="00266916"/>
    <w:rsid w:val="002945F2"/>
    <w:rsid w:val="002A37EA"/>
    <w:rsid w:val="002C24EC"/>
    <w:rsid w:val="002C2712"/>
    <w:rsid w:val="00302884"/>
    <w:rsid w:val="0030302E"/>
    <w:rsid w:val="00304D65"/>
    <w:rsid w:val="00322754"/>
    <w:rsid w:val="00322800"/>
    <w:rsid w:val="00336A4B"/>
    <w:rsid w:val="00347ADD"/>
    <w:rsid w:val="003517FA"/>
    <w:rsid w:val="0036283E"/>
    <w:rsid w:val="00367FDE"/>
    <w:rsid w:val="003830C0"/>
    <w:rsid w:val="00391333"/>
    <w:rsid w:val="00396F10"/>
    <w:rsid w:val="003A1C68"/>
    <w:rsid w:val="003B0BB6"/>
    <w:rsid w:val="003B1B2B"/>
    <w:rsid w:val="003E1788"/>
    <w:rsid w:val="003E69FF"/>
    <w:rsid w:val="003F1538"/>
    <w:rsid w:val="004162DA"/>
    <w:rsid w:val="00426DBF"/>
    <w:rsid w:val="00430B22"/>
    <w:rsid w:val="00437E40"/>
    <w:rsid w:val="004730F9"/>
    <w:rsid w:val="004865A6"/>
    <w:rsid w:val="00486921"/>
    <w:rsid w:val="004908B2"/>
    <w:rsid w:val="004A0188"/>
    <w:rsid w:val="004A5AFD"/>
    <w:rsid w:val="004B06C0"/>
    <w:rsid w:val="004B16A0"/>
    <w:rsid w:val="004F2BAE"/>
    <w:rsid w:val="004F53CA"/>
    <w:rsid w:val="0053055B"/>
    <w:rsid w:val="00556B64"/>
    <w:rsid w:val="005571EA"/>
    <w:rsid w:val="00561671"/>
    <w:rsid w:val="005632EE"/>
    <w:rsid w:val="00573ECD"/>
    <w:rsid w:val="0057563B"/>
    <w:rsid w:val="00596404"/>
    <w:rsid w:val="005A6EB5"/>
    <w:rsid w:val="005B2821"/>
    <w:rsid w:val="005B6224"/>
    <w:rsid w:val="005D05E7"/>
    <w:rsid w:val="005F1306"/>
    <w:rsid w:val="005F2A66"/>
    <w:rsid w:val="00622A4B"/>
    <w:rsid w:val="00634511"/>
    <w:rsid w:val="006623E8"/>
    <w:rsid w:val="00670189"/>
    <w:rsid w:val="00672361"/>
    <w:rsid w:val="00676A3B"/>
    <w:rsid w:val="00683DCB"/>
    <w:rsid w:val="00693745"/>
    <w:rsid w:val="006A2C0E"/>
    <w:rsid w:val="006A6BFB"/>
    <w:rsid w:val="006E0D6A"/>
    <w:rsid w:val="006E0F37"/>
    <w:rsid w:val="006E7B7C"/>
    <w:rsid w:val="006F0989"/>
    <w:rsid w:val="006F4017"/>
    <w:rsid w:val="00711A4E"/>
    <w:rsid w:val="0072209A"/>
    <w:rsid w:val="007268A5"/>
    <w:rsid w:val="0073279A"/>
    <w:rsid w:val="0077141E"/>
    <w:rsid w:val="00776E78"/>
    <w:rsid w:val="007859A7"/>
    <w:rsid w:val="007875C2"/>
    <w:rsid w:val="007928BE"/>
    <w:rsid w:val="007A3DB2"/>
    <w:rsid w:val="007C18C3"/>
    <w:rsid w:val="007D2C25"/>
    <w:rsid w:val="007F004A"/>
    <w:rsid w:val="00807DF1"/>
    <w:rsid w:val="008120BA"/>
    <w:rsid w:val="008122F8"/>
    <w:rsid w:val="008141D5"/>
    <w:rsid w:val="00814280"/>
    <w:rsid w:val="00822172"/>
    <w:rsid w:val="008250C0"/>
    <w:rsid w:val="00830134"/>
    <w:rsid w:val="008348E7"/>
    <w:rsid w:val="008455B1"/>
    <w:rsid w:val="008457DC"/>
    <w:rsid w:val="008464FA"/>
    <w:rsid w:val="008502AD"/>
    <w:rsid w:val="008673BB"/>
    <w:rsid w:val="008B23DE"/>
    <w:rsid w:val="008C6A8A"/>
    <w:rsid w:val="008D7A1D"/>
    <w:rsid w:val="008E0DB0"/>
    <w:rsid w:val="0090389C"/>
    <w:rsid w:val="00903AA7"/>
    <w:rsid w:val="0091170F"/>
    <w:rsid w:val="00917020"/>
    <w:rsid w:val="00930492"/>
    <w:rsid w:val="00977948"/>
    <w:rsid w:val="009804BF"/>
    <w:rsid w:val="009909A5"/>
    <w:rsid w:val="009A2C15"/>
    <w:rsid w:val="009C18FB"/>
    <w:rsid w:val="009C2E82"/>
    <w:rsid w:val="009E3D42"/>
    <w:rsid w:val="009F03BD"/>
    <w:rsid w:val="00A00FEB"/>
    <w:rsid w:val="00A027EE"/>
    <w:rsid w:val="00A04F8B"/>
    <w:rsid w:val="00A2003A"/>
    <w:rsid w:val="00A27FAD"/>
    <w:rsid w:val="00A34F5B"/>
    <w:rsid w:val="00A447C1"/>
    <w:rsid w:val="00A46340"/>
    <w:rsid w:val="00A575F1"/>
    <w:rsid w:val="00A6044E"/>
    <w:rsid w:val="00A74F25"/>
    <w:rsid w:val="00AA3317"/>
    <w:rsid w:val="00AB1185"/>
    <w:rsid w:val="00AC48DB"/>
    <w:rsid w:val="00B341BC"/>
    <w:rsid w:val="00B40BED"/>
    <w:rsid w:val="00B5528A"/>
    <w:rsid w:val="00B56CC4"/>
    <w:rsid w:val="00B655CA"/>
    <w:rsid w:val="00B73802"/>
    <w:rsid w:val="00B745EA"/>
    <w:rsid w:val="00B825A7"/>
    <w:rsid w:val="00B91AD6"/>
    <w:rsid w:val="00BB642B"/>
    <w:rsid w:val="00BC20CF"/>
    <w:rsid w:val="00BF6544"/>
    <w:rsid w:val="00C1027B"/>
    <w:rsid w:val="00C2119D"/>
    <w:rsid w:val="00C24667"/>
    <w:rsid w:val="00C42990"/>
    <w:rsid w:val="00C47675"/>
    <w:rsid w:val="00C50E2A"/>
    <w:rsid w:val="00C732AF"/>
    <w:rsid w:val="00C80190"/>
    <w:rsid w:val="00C865EE"/>
    <w:rsid w:val="00CA25D4"/>
    <w:rsid w:val="00CA4F66"/>
    <w:rsid w:val="00CA6889"/>
    <w:rsid w:val="00CB33FF"/>
    <w:rsid w:val="00CB46D4"/>
    <w:rsid w:val="00CE3C7C"/>
    <w:rsid w:val="00CF1697"/>
    <w:rsid w:val="00D2005B"/>
    <w:rsid w:val="00D2462B"/>
    <w:rsid w:val="00D2472C"/>
    <w:rsid w:val="00D416A4"/>
    <w:rsid w:val="00D46CE1"/>
    <w:rsid w:val="00D5284A"/>
    <w:rsid w:val="00D766A9"/>
    <w:rsid w:val="00D76BB9"/>
    <w:rsid w:val="00D9749E"/>
    <w:rsid w:val="00D977B9"/>
    <w:rsid w:val="00DB66C3"/>
    <w:rsid w:val="00DB6BB8"/>
    <w:rsid w:val="00DE3FBC"/>
    <w:rsid w:val="00DE53C9"/>
    <w:rsid w:val="00E03BB8"/>
    <w:rsid w:val="00E1233C"/>
    <w:rsid w:val="00E475A2"/>
    <w:rsid w:val="00E70A63"/>
    <w:rsid w:val="00E76928"/>
    <w:rsid w:val="00E96BE1"/>
    <w:rsid w:val="00EA0821"/>
    <w:rsid w:val="00EB157F"/>
    <w:rsid w:val="00EB1790"/>
    <w:rsid w:val="00F0465B"/>
    <w:rsid w:val="00F146FF"/>
    <w:rsid w:val="00F17B0A"/>
    <w:rsid w:val="00F35EFF"/>
    <w:rsid w:val="00F47E50"/>
    <w:rsid w:val="00F827E3"/>
    <w:rsid w:val="00F954B8"/>
    <w:rsid w:val="00FA5EE6"/>
    <w:rsid w:val="00FD5F1F"/>
    <w:rsid w:val="00F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969D7"/>
  <w15:chartTrackingRefBased/>
  <w15:docId w15:val="{8A73006F-EBCB-4875-88E0-9BA92A73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4280"/>
  </w:style>
  <w:style w:type="paragraph" w:styleId="ListParagraph">
    <w:name w:val="List Paragraph"/>
    <w:basedOn w:val="Normal"/>
    <w:uiPriority w:val="34"/>
    <w:qFormat/>
    <w:rsid w:val="00814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68"/>
  </w:style>
  <w:style w:type="paragraph" w:styleId="Footer">
    <w:name w:val="footer"/>
    <w:basedOn w:val="Normal"/>
    <w:link w:val="FooterChar"/>
    <w:uiPriority w:val="99"/>
    <w:unhideWhenUsed/>
    <w:rsid w:val="003A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68"/>
  </w:style>
  <w:style w:type="character" w:customStyle="1" w:styleId="Heading1Char">
    <w:name w:val="Heading 1 Char"/>
    <w:basedOn w:val="DefaultParagraphFont"/>
    <w:link w:val="Heading1"/>
    <w:uiPriority w:val="9"/>
    <w:rsid w:val="00DE5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3DB2"/>
    <w:rPr>
      <w:color w:val="0563C1" w:themeColor="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5D05E7"/>
    <w:rPr>
      <w:i/>
      <w:iCs/>
    </w:rPr>
  </w:style>
  <w:style w:type="table" w:styleId="TableGrid">
    <w:name w:val="Table Grid"/>
    <w:basedOn w:val="TableNormal"/>
    <w:uiPriority w:val="39"/>
    <w:rsid w:val="001C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34F5B"/>
    <w:rPr>
      <w:b/>
      <w:bCs/>
    </w:rPr>
  </w:style>
  <w:style w:type="character" w:styleId="Emphasis">
    <w:name w:val="Emphasis"/>
    <w:basedOn w:val="DefaultParagraphFont"/>
    <w:uiPriority w:val="20"/>
    <w:qFormat/>
    <w:rsid w:val="00A4634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141AF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BE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todoandroid.herokuapp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9\Documents\Custom%20Office%20Templates\TA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B6EC979CC3440BF14D530480E3204" ma:contentTypeVersion="4" ma:contentTypeDescription="Create a new document." ma:contentTypeScope="" ma:versionID="8c08bed97ad96d81741a96bcba9ee9b8">
  <xsd:schema xmlns:xsd="http://www.w3.org/2001/XMLSchema" xmlns:xs="http://www.w3.org/2001/XMLSchema" xmlns:p="http://schemas.microsoft.com/office/2006/metadata/properties" xmlns:ns2="0d70f18e-8bf3-4f6e-9853-73eb48924489" xmlns:ns3="bf85114c-2d70-4e33-9564-fa92189e39ff" targetNamespace="http://schemas.microsoft.com/office/2006/metadata/properties" ma:root="true" ma:fieldsID="8367818f7262b445bb797cdbf6c93aba" ns2:_="" ns3:_="">
    <xsd:import namespace="0d70f18e-8bf3-4f6e-9853-73eb48924489"/>
    <xsd:import namespace="bf85114c-2d70-4e33-9564-fa92189e39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0f18e-8bf3-4f6e-9853-73eb48924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114c-2d70-4e33-9564-fa92189e3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1CC3-8DA0-4214-A2C5-8A19296149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C4F2E-6CA5-418C-B2F7-998C3FEB2A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3416B-5948-46F5-B9ED-4C87DDF08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0f18e-8bf3-4f6e-9853-73eb48924489"/>
    <ds:schemaRef ds:uri="bf85114c-2d70-4e33-9564-fa92189e3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TA9.dotx</Template>
  <TotalTime>132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Arviv</dc:creator>
  <cp:keywords/>
  <dc:description/>
  <cp:lastModifiedBy>Alon Hartman</cp:lastModifiedBy>
  <cp:revision>4</cp:revision>
  <dcterms:created xsi:type="dcterms:W3CDTF">2018-04-08T14:41:00Z</dcterms:created>
  <dcterms:modified xsi:type="dcterms:W3CDTF">2018-05-20T22:44:00Z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0x010100A62B6EC979CC3440BF14D530480E3204</vt:lpwstr>
  </property>
</Properties>
</file>